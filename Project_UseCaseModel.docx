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019E" w14:textId="5D7B16BE" w:rsidR="008C4393" w:rsidRPr="00D047E9" w:rsidRDefault="00554386">
      <w:pPr>
        <w:pStyle w:val="Title"/>
        <w:jc w:val="right"/>
        <w:rPr>
          <w:rFonts w:ascii="Times New Roman" w:hAnsi="Times New Roman"/>
        </w:rPr>
      </w:pPr>
      <w:r>
        <w:t>Word Processor</w:t>
      </w:r>
    </w:p>
    <w:p w14:paraId="5969D1A7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B9CE9E8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DC634E2" w14:textId="0C3B339D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17E7A682" w14:textId="77777777" w:rsidR="008C4393" w:rsidRPr="00D047E9" w:rsidRDefault="008C4393"/>
    <w:p w14:paraId="2CEB8BFD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3663CAE" w14:textId="77777777" w:rsidR="008C4393" w:rsidRPr="00D047E9" w:rsidRDefault="008C4393"/>
    <w:p w14:paraId="6432BBE5" w14:textId="77777777" w:rsidR="008C4393" w:rsidRPr="00D047E9" w:rsidRDefault="008C4393">
      <w:pPr>
        <w:pStyle w:val="BodyText"/>
      </w:pPr>
    </w:p>
    <w:p w14:paraId="095F347C" w14:textId="77777777" w:rsidR="008C4393" w:rsidRPr="00D047E9" w:rsidRDefault="008C4393">
      <w:pPr>
        <w:pStyle w:val="BodyText"/>
      </w:pPr>
    </w:p>
    <w:p w14:paraId="246D28EE" w14:textId="77777777" w:rsidR="008C4393" w:rsidRPr="00D047E9" w:rsidRDefault="008C4393">
      <w:pPr>
        <w:sectPr w:rsidR="008C4393" w:rsidRPr="00D047E9" w:rsidSect="00CA7315">
          <w:headerReference w:type="default" r:id="rId8"/>
          <w:endnotePr>
            <w:numFmt w:val="decimal"/>
          </w:endnotePr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14:paraId="0AC7E890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4633A11" w14:textId="77777777">
        <w:tc>
          <w:tcPr>
            <w:tcW w:w="2304" w:type="dxa"/>
          </w:tcPr>
          <w:p w14:paraId="3231955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33AC07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FF7306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908098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1D8D28B" w14:textId="77777777">
        <w:tc>
          <w:tcPr>
            <w:tcW w:w="2304" w:type="dxa"/>
          </w:tcPr>
          <w:p w14:paraId="2DB781E8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73FF720D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29C75595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5F2B0E84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778C7D89" w14:textId="77777777">
        <w:tc>
          <w:tcPr>
            <w:tcW w:w="2304" w:type="dxa"/>
          </w:tcPr>
          <w:p w14:paraId="4611EA4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854653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8BC42F5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9615F2A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3B81DC5" w14:textId="77777777">
        <w:tc>
          <w:tcPr>
            <w:tcW w:w="2304" w:type="dxa"/>
          </w:tcPr>
          <w:p w14:paraId="63B8E23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CB0BC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68ED8A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11A944C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5EE8B1B" w14:textId="77777777">
        <w:tc>
          <w:tcPr>
            <w:tcW w:w="2304" w:type="dxa"/>
          </w:tcPr>
          <w:p w14:paraId="595AF99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224F1D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E5E877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B80C410" w14:textId="77777777" w:rsidR="008C4393" w:rsidRPr="00D047E9" w:rsidRDefault="008C4393">
            <w:pPr>
              <w:pStyle w:val="Tabletext"/>
            </w:pPr>
          </w:p>
        </w:tc>
      </w:tr>
    </w:tbl>
    <w:p w14:paraId="7B5B56DC" w14:textId="77777777" w:rsidR="008C4393" w:rsidRPr="00D047E9" w:rsidRDefault="008C4393"/>
    <w:p w14:paraId="7A201DC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D23057A" w14:textId="77777777" w:rsidR="00D047E9" w:rsidRPr="005E14D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E14D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395FD5B" w14:textId="556B0584" w:rsidR="00D047E9" w:rsidRPr="005E14D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E14D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CA7315">
        <w:rPr>
          <w:noProof/>
        </w:rPr>
        <w:t>5</w:t>
      </w:r>
    </w:p>
    <w:p w14:paraId="2C252BFB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="00570E86" w:rsidRPr="00D047E9">
        <w:rPr>
          <w:rFonts w:ascii="Times New Roman" w:hAnsi="Times New Roman"/>
        </w:rPr>
        <w:br w:type="page"/>
      </w:r>
      <w:r w:rsidR="005E14DD">
        <w:rPr>
          <w:rFonts w:ascii="Times New Roman" w:hAnsi="Times New Roman"/>
        </w:rPr>
        <w:lastRenderedPageBreak/>
        <w:fldChar w:fldCharType="begin"/>
      </w:r>
      <w:r w:rsidR="005E14DD">
        <w:rPr>
          <w:rFonts w:ascii="Times New Roman" w:hAnsi="Times New Roman"/>
        </w:rPr>
        <w:instrText xml:space="preserve">title  \* Mergeformat </w:instrText>
      </w:r>
      <w:r w:rsidR="005E14DD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E14DD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2914FE32" w14:textId="77777777" w:rsidR="008C4393" w:rsidRPr="00D047E9" w:rsidRDefault="008C4393" w:rsidP="00D047E9">
      <w:pPr>
        <w:pStyle w:val="InfoBlue"/>
      </w:pPr>
    </w:p>
    <w:p w14:paraId="25689EFB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2B3A9107" w14:textId="300AE52F" w:rsidR="00CF4786" w:rsidRDefault="00CF4786" w:rsidP="00CF4786">
      <w:pPr>
        <w:pStyle w:val="BodyText"/>
        <w:ind w:left="0" w:firstLine="567"/>
        <w:jc w:val="both"/>
        <w:rPr>
          <w:color w:val="000000"/>
        </w:rPr>
      </w:pPr>
      <w:r>
        <w:rPr>
          <w:color w:val="000000"/>
        </w:rPr>
        <w:t xml:space="preserve">The first steps that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user is able to do are following (Figure 1.a):</w:t>
      </w:r>
    </w:p>
    <w:p w14:paraId="7F4699BE" w14:textId="43D28521" w:rsidR="00CF47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</w:t>
      </w:r>
      <w:r w:rsidR="00554386">
        <w:rPr>
          <w:color w:val="000000"/>
        </w:rPr>
        <w:t xml:space="preserve">ser can create an account by introducing account details (e.g. </w:t>
      </w:r>
      <w:r>
        <w:rPr>
          <w:color w:val="000000"/>
        </w:rPr>
        <w:t xml:space="preserve">nickname, </w:t>
      </w:r>
      <w:r w:rsidR="00554386">
        <w:rPr>
          <w:color w:val="000000"/>
        </w:rPr>
        <w:t xml:space="preserve">username, password, e-mail, </w:t>
      </w:r>
      <w:r>
        <w:rPr>
          <w:color w:val="000000"/>
        </w:rPr>
        <w:t>phone</w:t>
      </w:r>
      <w:r w:rsidR="00554386">
        <w:rPr>
          <w:color w:val="000000"/>
        </w:rPr>
        <w:t>)</w:t>
      </w:r>
      <w:r>
        <w:rPr>
          <w:color w:val="000000"/>
        </w:rPr>
        <w:t xml:space="preserve">. The system will verify if account details are correct, through some validators. </w:t>
      </w:r>
    </w:p>
    <w:p w14:paraId="16618C06" w14:textId="7E4A2E35" w:rsidR="005543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 xml:space="preserve">user can </w:t>
      </w:r>
      <w:r w:rsidR="00554386">
        <w:rPr>
          <w:color w:val="000000"/>
        </w:rPr>
        <w:t xml:space="preserve">login </w:t>
      </w:r>
      <w:r>
        <w:rPr>
          <w:color w:val="000000"/>
        </w:rPr>
        <w:t>using his account. The system will verify</w:t>
      </w:r>
      <w:r w:rsidR="00554386">
        <w:rPr>
          <w:color w:val="000000"/>
        </w:rPr>
        <w:t xml:space="preserve"> if </w:t>
      </w:r>
      <w:r>
        <w:rPr>
          <w:color w:val="000000"/>
        </w:rPr>
        <w:t>his account is valid</w:t>
      </w:r>
      <w:r w:rsidR="00554386">
        <w:rPr>
          <w:color w:val="000000"/>
        </w:rPr>
        <w:t>.</w:t>
      </w:r>
      <w:r>
        <w:rPr>
          <w:color w:val="000000"/>
        </w:rPr>
        <w:t xml:space="preserve"> </w:t>
      </w:r>
    </w:p>
    <w:p w14:paraId="7A4C3E77" w14:textId="7EDBA4AE" w:rsidR="00CF47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</w:t>
      </w:r>
      <w:r w:rsidR="00554386">
        <w:rPr>
          <w:color w:val="000000"/>
        </w:rPr>
        <w:t xml:space="preserve">ser </w:t>
      </w:r>
      <w:r>
        <w:rPr>
          <w:color w:val="000000"/>
        </w:rPr>
        <w:t>can try as guest the entire system, but it will be restricted to watch just public documents</w:t>
      </w:r>
      <w:r w:rsidR="00554386">
        <w:rPr>
          <w:color w:val="000000"/>
        </w:rPr>
        <w:t>.</w:t>
      </w:r>
      <w:r w:rsidRPr="00CF4786">
        <w:rPr>
          <w:color w:val="000000"/>
        </w:rPr>
        <w:t xml:space="preserve"> </w:t>
      </w:r>
    </w:p>
    <w:p w14:paraId="37458EAF" w14:textId="50FCE10D" w:rsidR="00554386" w:rsidRDefault="00554386" w:rsidP="00554386">
      <w:pPr>
        <w:pStyle w:val="BodyText"/>
        <w:ind w:left="0" w:firstLine="567"/>
        <w:jc w:val="both"/>
        <w:rPr>
          <w:color w:val="000000"/>
        </w:rPr>
      </w:pPr>
    </w:p>
    <w:p w14:paraId="7130C0DF" w14:textId="29A9B034" w:rsidR="00CF4786" w:rsidRDefault="00CF4786" w:rsidP="00CF4786">
      <w:pPr>
        <w:pStyle w:val="BodyText"/>
        <w:ind w:left="0" w:firstLine="567"/>
        <w:jc w:val="both"/>
        <w:rPr>
          <w:color w:val="000000"/>
        </w:rPr>
      </w:pPr>
      <w:r>
        <w:rPr>
          <w:color w:val="000000"/>
        </w:rPr>
        <w:t>After login, users can do following actions (Figure 1.b and Figure 1.c):</w:t>
      </w:r>
      <w:r w:rsidRPr="00CF4786">
        <w:rPr>
          <w:color w:val="000000"/>
        </w:rPr>
        <w:t xml:space="preserve"> </w:t>
      </w:r>
    </w:p>
    <w:p w14:paraId="1C63D86C" w14:textId="1A5AE5B3" w:rsidR="00CF47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user</w:t>
      </w:r>
      <w:r w:rsidR="00DE3703">
        <w:rPr>
          <w:color w:val="000000"/>
        </w:rPr>
        <w:t>s</w:t>
      </w:r>
      <w:r>
        <w:rPr>
          <w:color w:val="000000"/>
        </w:rPr>
        <w:t xml:space="preserve"> can save documents on cloud</w:t>
      </w:r>
    </w:p>
    <w:p w14:paraId="3D725D2F" w14:textId="77D3FB41" w:rsidR="00CF47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user</w:t>
      </w:r>
      <w:r w:rsidR="00DE3703">
        <w:rPr>
          <w:color w:val="000000"/>
        </w:rPr>
        <w:t>s</w:t>
      </w:r>
      <w:r>
        <w:rPr>
          <w:color w:val="000000"/>
        </w:rPr>
        <w:t xml:space="preserve"> can load documents </w:t>
      </w:r>
      <w:r w:rsidR="00DE3703">
        <w:rPr>
          <w:color w:val="000000"/>
        </w:rPr>
        <w:t>from</w:t>
      </w:r>
      <w:r>
        <w:rPr>
          <w:color w:val="000000"/>
        </w:rPr>
        <w:t xml:space="preserve"> cloud</w:t>
      </w:r>
    </w:p>
    <w:p w14:paraId="676DA585" w14:textId="2EC28779" w:rsidR="00CF47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user</w:t>
      </w:r>
      <w:r w:rsidR="00DE3703">
        <w:rPr>
          <w:color w:val="000000"/>
        </w:rPr>
        <w:t>s</w:t>
      </w:r>
      <w:r>
        <w:rPr>
          <w:color w:val="000000"/>
        </w:rPr>
        <w:t xml:space="preserve"> can </w:t>
      </w:r>
      <w:r w:rsidR="00DE3703">
        <w:rPr>
          <w:color w:val="000000"/>
        </w:rPr>
        <w:t>modify</w:t>
      </w:r>
      <w:r>
        <w:rPr>
          <w:color w:val="000000"/>
        </w:rPr>
        <w:t xml:space="preserve"> documents on cloud</w:t>
      </w:r>
    </w:p>
    <w:p w14:paraId="79C9C685" w14:textId="26C6AC08" w:rsidR="00CF4786" w:rsidRDefault="00CF4786" w:rsidP="00CF4786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user</w:t>
      </w:r>
      <w:r w:rsidR="00DE3703">
        <w:rPr>
          <w:color w:val="000000"/>
        </w:rPr>
        <w:t>s</w:t>
      </w:r>
      <w:r>
        <w:rPr>
          <w:color w:val="000000"/>
        </w:rPr>
        <w:t xml:space="preserve"> </w:t>
      </w:r>
      <w:r w:rsidR="00DE3703">
        <w:rPr>
          <w:color w:val="000000"/>
        </w:rPr>
        <w:t>are able to search for documents on cloud</w:t>
      </w:r>
      <w:r>
        <w:rPr>
          <w:color w:val="000000"/>
        </w:rPr>
        <w:t xml:space="preserve"> </w:t>
      </w:r>
    </w:p>
    <w:p w14:paraId="211ADCF5" w14:textId="6F38F235" w:rsidR="00DE3703" w:rsidRPr="00DE3703" w:rsidRDefault="00DE3703" w:rsidP="00DE3703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users can set documents privacy to public or private</w:t>
      </w:r>
      <w:r w:rsidRPr="00DE3703">
        <w:rPr>
          <w:color w:val="000000"/>
        </w:rPr>
        <w:t xml:space="preserve"> </w:t>
      </w:r>
    </w:p>
    <w:p w14:paraId="1E9B6E4F" w14:textId="2CBF9A32" w:rsidR="00DE3703" w:rsidRDefault="00DE3703" w:rsidP="00DE3703">
      <w:pPr>
        <w:pStyle w:val="BodyText"/>
        <w:numPr>
          <w:ilvl w:val="0"/>
          <w:numId w:val="23"/>
        </w:numPr>
        <w:jc w:val="both"/>
        <w:rPr>
          <w:color w:val="000000"/>
        </w:rPr>
      </w:pPr>
      <w:r>
        <w:rPr>
          <w:color w:val="000000"/>
        </w:rPr>
        <w:t>users are able to modify documents privacy from public to private and from private to public</w:t>
      </w:r>
    </w:p>
    <w:p w14:paraId="4BE3953B" w14:textId="76B0CC51" w:rsidR="00DE3703" w:rsidRDefault="00DE3703" w:rsidP="00DE3703">
      <w:pPr>
        <w:pStyle w:val="BodyText"/>
        <w:jc w:val="both"/>
        <w:rPr>
          <w:color w:val="000000"/>
        </w:rPr>
      </w:pPr>
    </w:p>
    <w:p w14:paraId="7194308D" w14:textId="18B14EA5" w:rsidR="00CF4786" w:rsidRPr="00CF4786" w:rsidRDefault="00CF4786" w:rsidP="00CF4786">
      <w:pPr>
        <w:pStyle w:val="BodyText"/>
        <w:ind w:left="0" w:firstLine="567"/>
        <w:jc w:val="both"/>
        <w:rPr>
          <w:color w:val="000000"/>
        </w:rPr>
      </w:pPr>
    </w:p>
    <w:p w14:paraId="0AD87DCC" w14:textId="14DAEACE" w:rsidR="008C4393" w:rsidRPr="00D047E9" w:rsidRDefault="00554386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>
        <w:rPr>
          <w:rFonts w:ascii="Times New Roman" w:hAnsi="Times New Roman"/>
        </w:rPr>
        <w:br w:type="page"/>
      </w:r>
      <w:r w:rsidR="00D047E9"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548003B4" w14:textId="4E1AFC83" w:rsidR="00554386" w:rsidRDefault="00554386" w:rsidP="00554386">
      <w:pPr>
        <w:pStyle w:val="BodyText"/>
        <w:rPr>
          <w:i/>
          <w:color w:val="C0504D"/>
        </w:rPr>
      </w:pPr>
    </w:p>
    <w:p w14:paraId="7C560B8C" w14:textId="5AA251BA" w:rsidR="00554386" w:rsidRDefault="008D0255" w:rsidP="00554386">
      <w:pPr>
        <w:pStyle w:val="BodyText"/>
        <w:ind w:left="0"/>
      </w:pPr>
      <w:r>
        <w:rPr>
          <w:noProof/>
        </w:rPr>
        <w:pict w14:anchorId="024C5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2.5pt;margin-top:0;width:183pt;height:420.75pt;z-index:-1;mso-position-horizontal:absolute;mso-position-horizontal-relative:text;mso-position-vertical-relative:text">
            <v:imagedata r:id="rId9" o:title="Untitled Diagram"/>
            <w10:wrap side="left"/>
          </v:shape>
        </w:pict>
      </w:r>
      <w:r w:rsidR="00554386">
        <w:br w:type="textWrapping" w:clear="all"/>
      </w:r>
    </w:p>
    <w:p w14:paraId="20262091" w14:textId="71BC25E7" w:rsidR="00554386" w:rsidRDefault="00554386" w:rsidP="00554386">
      <w:pPr>
        <w:pStyle w:val="BodyText"/>
        <w:ind w:left="0"/>
      </w:pPr>
    </w:p>
    <w:p w14:paraId="5A06F6D8" w14:textId="583893E9" w:rsidR="00554386" w:rsidRDefault="00554386" w:rsidP="00554386">
      <w:pPr>
        <w:pStyle w:val="BodyText"/>
        <w:ind w:left="0"/>
      </w:pPr>
    </w:p>
    <w:p w14:paraId="0D8F2A83" w14:textId="485EA766" w:rsidR="00554386" w:rsidRDefault="00554386" w:rsidP="00554386">
      <w:pPr>
        <w:pStyle w:val="BodyText"/>
        <w:ind w:left="0"/>
      </w:pPr>
    </w:p>
    <w:p w14:paraId="7248DCA7" w14:textId="7045E262" w:rsidR="00554386" w:rsidRDefault="00554386" w:rsidP="00554386">
      <w:pPr>
        <w:pStyle w:val="BodyText"/>
        <w:ind w:left="0"/>
      </w:pPr>
    </w:p>
    <w:p w14:paraId="517AF0C6" w14:textId="77777777" w:rsidR="00554386" w:rsidRDefault="00554386" w:rsidP="00554386">
      <w:pPr>
        <w:pStyle w:val="BodyText"/>
        <w:ind w:left="0"/>
      </w:pPr>
    </w:p>
    <w:p w14:paraId="7473C14E" w14:textId="7B4DA3D4" w:rsidR="00554386" w:rsidRDefault="00554386" w:rsidP="00554386">
      <w:pPr>
        <w:pStyle w:val="BodyText"/>
        <w:ind w:left="0"/>
        <w:jc w:val="center"/>
      </w:pPr>
      <w:r>
        <w:t xml:space="preserve">Figure 2.a - Use Case Diagram </w:t>
      </w:r>
    </w:p>
    <w:p w14:paraId="14BAF316" w14:textId="198065E9" w:rsidR="00554386" w:rsidRDefault="00554386" w:rsidP="00554386">
      <w:pPr>
        <w:pStyle w:val="BodyText"/>
        <w:ind w:left="0"/>
      </w:pPr>
    </w:p>
    <w:p w14:paraId="6DD26273" w14:textId="3B17C891" w:rsidR="00554386" w:rsidRDefault="00554386" w:rsidP="00554386">
      <w:pPr>
        <w:pStyle w:val="BodyText"/>
        <w:ind w:left="0"/>
      </w:pPr>
    </w:p>
    <w:p w14:paraId="1A764702" w14:textId="468ED385" w:rsidR="00554386" w:rsidRDefault="00554386" w:rsidP="00554386">
      <w:pPr>
        <w:pStyle w:val="BodyText"/>
        <w:ind w:left="0"/>
      </w:pPr>
    </w:p>
    <w:p w14:paraId="70556D34" w14:textId="184B6691" w:rsidR="00554386" w:rsidRDefault="00554386" w:rsidP="00554386">
      <w:pPr>
        <w:pStyle w:val="BodyText"/>
        <w:ind w:left="0"/>
      </w:pPr>
    </w:p>
    <w:p w14:paraId="1FAA9A20" w14:textId="6EE7821B" w:rsidR="00554386" w:rsidRDefault="00554386" w:rsidP="00554386">
      <w:pPr>
        <w:pStyle w:val="BodyText"/>
        <w:ind w:left="0"/>
      </w:pPr>
    </w:p>
    <w:p w14:paraId="427746C3" w14:textId="74E2718A" w:rsidR="00554386" w:rsidRDefault="00554386" w:rsidP="00554386">
      <w:pPr>
        <w:pStyle w:val="BodyText"/>
        <w:ind w:left="0"/>
      </w:pPr>
    </w:p>
    <w:p w14:paraId="2E2ABF02" w14:textId="38EE7D94" w:rsidR="00554386" w:rsidRDefault="00554386" w:rsidP="00554386">
      <w:pPr>
        <w:pStyle w:val="BodyText"/>
        <w:ind w:left="0"/>
      </w:pPr>
    </w:p>
    <w:p w14:paraId="02855A0B" w14:textId="77777777" w:rsidR="00554386" w:rsidRDefault="00554386" w:rsidP="00554386">
      <w:pPr>
        <w:pStyle w:val="BodyText"/>
        <w:ind w:left="0"/>
      </w:pPr>
    </w:p>
    <w:p w14:paraId="50DBFB49" w14:textId="7427AC77" w:rsidR="00554386" w:rsidRDefault="00554386" w:rsidP="00554386">
      <w:pPr>
        <w:pStyle w:val="BodyText"/>
        <w:ind w:left="0"/>
        <w:jc w:val="center"/>
      </w:pPr>
      <w:r>
        <w:t>Figure 2.b - Use Case Diagram</w:t>
      </w:r>
    </w:p>
    <w:p w14:paraId="6D2012FD" w14:textId="21AD9E9D" w:rsidR="00554386" w:rsidRDefault="00554386" w:rsidP="00554386">
      <w:pPr>
        <w:pStyle w:val="BodyText"/>
        <w:ind w:left="0"/>
      </w:pPr>
    </w:p>
    <w:p w14:paraId="69A4B381" w14:textId="6E874A88" w:rsidR="00554386" w:rsidRDefault="00554386" w:rsidP="00554386">
      <w:pPr>
        <w:pStyle w:val="BodyText"/>
        <w:ind w:left="0"/>
      </w:pPr>
    </w:p>
    <w:p w14:paraId="5743281C" w14:textId="466698CE" w:rsidR="00554386" w:rsidRDefault="00554386" w:rsidP="00554386">
      <w:pPr>
        <w:pStyle w:val="BodyText"/>
        <w:ind w:left="0"/>
      </w:pPr>
    </w:p>
    <w:p w14:paraId="6901007C" w14:textId="667C733B" w:rsidR="00554386" w:rsidRDefault="00554386" w:rsidP="00554386">
      <w:pPr>
        <w:pStyle w:val="BodyText"/>
        <w:ind w:left="0"/>
      </w:pPr>
    </w:p>
    <w:p w14:paraId="64C11081" w14:textId="5DA31195" w:rsidR="00554386" w:rsidRDefault="00554386" w:rsidP="00554386">
      <w:pPr>
        <w:pStyle w:val="BodyText"/>
        <w:ind w:left="0"/>
      </w:pPr>
    </w:p>
    <w:p w14:paraId="0CB3F442" w14:textId="4E3C717F" w:rsidR="00554386" w:rsidRDefault="00554386" w:rsidP="00554386">
      <w:pPr>
        <w:pStyle w:val="BodyText"/>
        <w:ind w:left="0"/>
      </w:pPr>
    </w:p>
    <w:p w14:paraId="7D39A5B4" w14:textId="77777777" w:rsidR="00554386" w:rsidRDefault="00554386" w:rsidP="00554386">
      <w:pPr>
        <w:pStyle w:val="BodyText"/>
        <w:ind w:left="0"/>
        <w:jc w:val="center"/>
      </w:pPr>
    </w:p>
    <w:p w14:paraId="7FDAE2E9" w14:textId="26D95990" w:rsidR="00554386" w:rsidRDefault="00554386" w:rsidP="00554386">
      <w:pPr>
        <w:pStyle w:val="BodyText"/>
        <w:ind w:left="0"/>
        <w:jc w:val="center"/>
      </w:pPr>
      <w:r>
        <w:t>Figure 2.c - Use Case Diagram</w:t>
      </w:r>
    </w:p>
    <w:p w14:paraId="6656D6CB" w14:textId="2C7B08AF" w:rsidR="00554386" w:rsidRDefault="00554386" w:rsidP="00554386">
      <w:pPr>
        <w:pStyle w:val="BodyText"/>
        <w:ind w:left="0"/>
      </w:pPr>
    </w:p>
    <w:p w14:paraId="0708DA60" w14:textId="79AE3C36" w:rsidR="00554386" w:rsidRDefault="00554386" w:rsidP="00554386">
      <w:pPr>
        <w:pStyle w:val="BodyText"/>
        <w:ind w:left="0"/>
      </w:pPr>
    </w:p>
    <w:p w14:paraId="2C48CB52" w14:textId="77777777" w:rsidR="00554386" w:rsidRPr="00554386" w:rsidRDefault="00554386" w:rsidP="00554386">
      <w:pPr>
        <w:pStyle w:val="BodyText"/>
        <w:ind w:left="0"/>
      </w:pPr>
    </w:p>
    <w:sectPr w:rsidR="00554386" w:rsidRPr="00554386" w:rsidSect="00CA7315">
      <w:headerReference w:type="default" r:id="rId10"/>
      <w:footerReference w:type="default" r:id="rId11"/>
      <w:endnotePr>
        <w:numFmt w:val="decimal"/>
      </w:endnotePr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E85E3" w14:textId="77777777" w:rsidR="008D0255" w:rsidRDefault="008D0255">
      <w:pPr>
        <w:spacing w:line="240" w:lineRule="auto"/>
      </w:pPr>
      <w:r>
        <w:separator/>
      </w:r>
    </w:p>
  </w:endnote>
  <w:endnote w:type="continuationSeparator" w:id="0">
    <w:p w14:paraId="578A88C8" w14:textId="77777777" w:rsidR="008D0255" w:rsidRDefault="008D0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967D4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D56C33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A48792" w14:textId="35987403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54386">
            <w:t>Iulian-</w:t>
          </w:r>
          <w:proofErr w:type="spellStart"/>
          <w:r w:rsidR="00554386">
            <w:t>Laurențiu</w:t>
          </w:r>
          <w:proofErr w:type="spellEnd"/>
          <w:r w:rsidR="00554386">
            <w:t xml:space="preserve"> </w:t>
          </w:r>
          <w:proofErr w:type="spellStart"/>
          <w:r w:rsidR="00554386">
            <w:t>Borșa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A731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1918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F5BE5F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5700" w14:textId="77777777" w:rsidR="008D0255" w:rsidRDefault="008D0255">
      <w:pPr>
        <w:spacing w:line="240" w:lineRule="auto"/>
      </w:pPr>
      <w:r>
        <w:separator/>
      </w:r>
    </w:p>
  </w:footnote>
  <w:footnote w:type="continuationSeparator" w:id="0">
    <w:p w14:paraId="0E3A2382" w14:textId="77777777" w:rsidR="008D0255" w:rsidRDefault="008D0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67170" w14:textId="77777777" w:rsidR="008C4393" w:rsidRDefault="008C4393">
    <w:pPr>
      <w:rPr>
        <w:sz w:val="24"/>
      </w:rPr>
    </w:pPr>
  </w:p>
  <w:p w14:paraId="353AD43E" w14:textId="77777777" w:rsidR="008C4393" w:rsidRDefault="008C4393">
    <w:pPr>
      <w:pBdr>
        <w:top w:val="single" w:sz="6" w:space="1" w:color="auto"/>
      </w:pBdr>
      <w:rPr>
        <w:sz w:val="24"/>
      </w:rPr>
    </w:pPr>
  </w:p>
  <w:p w14:paraId="2CED206C" w14:textId="7C19DE5B" w:rsidR="008C4393" w:rsidRDefault="0055438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Iulian-</w:t>
    </w:r>
    <w:proofErr w:type="spellStart"/>
    <w:r>
      <w:rPr>
        <w:rFonts w:ascii="Arial" w:hAnsi="Arial"/>
        <w:b/>
        <w:sz w:val="36"/>
      </w:rPr>
      <w:t>Laurențiu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Borșa</w:t>
    </w:r>
    <w:proofErr w:type="spellEnd"/>
  </w:p>
  <w:p w14:paraId="2001972B" w14:textId="32811CC3" w:rsidR="0004741B" w:rsidRDefault="0055438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14:paraId="78110E7B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416577EC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E79F655" w14:textId="77777777">
      <w:tc>
        <w:tcPr>
          <w:tcW w:w="6379" w:type="dxa"/>
        </w:tcPr>
        <w:p w14:paraId="3072AAC3" w14:textId="6A7B6BA5" w:rsidR="008C4393" w:rsidRDefault="00554386">
          <w:r>
            <w:t>Word Processor</w:t>
          </w:r>
        </w:p>
      </w:tc>
      <w:tc>
        <w:tcPr>
          <w:tcW w:w="3179" w:type="dxa"/>
        </w:tcPr>
        <w:p w14:paraId="3A0DCCE3" w14:textId="1E20DF70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21997461" w14:textId="77777777">
      <w:tc>
        <w:tcPr>
          <w:tcW w:w="6379" w:type="dxa"/>
        </w:tcPr>
        <w:p w14:paraId="67EBFADC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303BDE9" w14:textId="2D0217A4" w:rsidR="008C4393" w:rsidRDefault="00570E86">
          <w:r>
            <w:t xml:space="preserve">  Date:  </w:t>
          </w:r>
          <w:r w:rsidR="00554386">
            <w:t>04/Apr/19</w:t>
          </w:r>
        </w:p>
      </w:tc>
    </w:tr>
    <w:tr w:rsidR="008C4393" w14:paraId="39F21D2D" w14:textId="77777777">
      <w:tc>
        <w:tcPr>
          <w:tcW w:w="9558" w:type="dxa"/>
          <w:gridSpan w:val="2"/>
        </w:tcPr>
        <w:p w14:paraId="171273D3" w14:textId="77777777" w:rsidR="008C4393" w:rsidRDefault="00570E86">
          <w:r>
            <w:t>&lt;document identifier&gt;</w:t>
          </w:r>
        </w:p>
      </w:tc>
    </w:tr>
  </w:tbl>
  <w:p w14:paraId="185611AE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6834C73"/>
    <w:multiLevelType w:val="hybridMultilevel"/>
    <w:tmpl w:val="8A181DF2"/>
    <w:lvl w:ilvl="0" w:tplc="1BE45FF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554386"/>
    <w:rsid w:val="0056530F"/>
    <w:rsid w:val="00570E86"/>
    <w:rsid w:val="005E14DD"/>
    <w:rsid w:val="00664E4B"/>
    <w:rsid w:val="006C543D"/>
    <w:rsid w:val="008C4393"/>
    <w:rsid w:val="008D0255"/>
    <w:rsid w:val="0090593F"/>
    <w:rsid w:val="00C709E3"/>
    <w:rsid w:val="00CA7315"/>
    <w:rsid w:val="00CF4786"/>
    <w:rsid w:val="00D047E9"/>
    <w:rsid w:val="00D720D3"/>
    <w:rsid w:val="00DE370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9B8E924"/>
  <w15:docId w15:val="{577B9B0C-8BFD-41F2-A0A8-4D7404D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S" w:eastAsia="en-A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rsid w:val="005543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D20D-F140-445F-930A-B3AC8B82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27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Borsa</cp:lastModifiedBy>
  <cp:revision>6</cp:revision>
  <dcterms:created xsi:type="dcterms:W3CDTF">2010-02-24T09:14:00Z</dcterms:created>
  <dcterms:modified xsi:type="dcterms:W3CDTF">2019-04-04T17:45:00Z</dcterms:modified>
</cp:coreProperties>
</file>